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4332"/>
        <w:gridCol w:w="141"/>
        <w:gridCol w:w="4678"/>
      </w:tblGrid>
      <w:tr w:rsidR="008D4C89" w:rsidTr="00444DE2">
        <w:trPr>
          <w:trHeight w:val="4977"/>
        </w:trPr>
        <w:tc>
          <w:tcPr>
            <w:tcW w:w="4962" w:type="dxa"/>
            <w:gridSpan w:val="2"/>
            <w:tcMar>
              <w:left w:w="288" w:type="dxa"/>
            </w:tcMar>
          </w:tcPr>
          <w:p w:rsidR="008D4C89" w:rsidRDefault="008D4C89" w:rsidP="00694213">
            <w:pPr>
              <w:spacing w:after="0"/>
            </w:pPr>
            <w:bookmarkStart w:id="0" w:name="_GoBack"/>
            <w:r>
              <w:rPr>
                <w:noProof/>
                <w:lang w:eastAsia="fr-FR"/>
              </w:rPr>
              <mc:AlternateContent>
                <mc:Choice Requires="wpg">
                  <w:drawing>
                    <wp:inline distT="0" distB="0" distL="0" distR="0" wp14:anchorId="634739AE" wp14:editId="3E7CC198">
                      <wp:extent cx="2266950" cy="2160000"/>
                      <wp:effectExtent l="133350" t="76200" r="133350" b="126365"/>
                      <wp:docPr id="34" name="Groupe 34" descr="élément décoratif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6950" cy="2160000"/>
                                <a:chOff x="0" y="0"/>
                                <a:chExt cx="3011805" cy="3011170"/>
                              </a:xfrm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pic:pic xmlns:pic="http://schemas.openxmlformats.org/drawingml/2006/picture">
                              <pic:nvPicPr>
                                <pic:cNvPr id="38" name="Image 10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1805" cy="3011170"/>
                                </a:xfrm>
                                <a:prstGeom prst="rect">
                                  <a:avLst/>
                                </a:prstGeom>
                                <a:ln w="3810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  <wps:wsp>
                              <wps:cNvPr id="39" name="Rectangle 17" descr="Bordure blanche">
                                <a:extLst/>
                              </wps:cNvPr>
                              <wps:cNvSpPr/>
                              <wps:spPr>
                                <a:xfrm>
                                  <a:off x="434340" y="441960"/>
                                  <a:ext cx="2126615" cy="2126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E1B8A" id="Groupe 34" o:spid="_x0000_s1026" alt="élément décoratif" style="width:178.5pt;height:170.1pt;mso-position-horizontal-relative:char;mso-position-vertical-relative:line" coordsize="30118,301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" o:spid="_x0000_s1027" type="#_x0000_t75" style="position:absolute;width:30118;height:30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" stroked="t" strokeweight="3pt">
                        <v:stroke endcap="square"/>
                        <v:imagedata r:id="rId12" o:title=""/>
                        <v:shadow on="t" color="black" opacity="28180f" origin="-.5,-.5" offset=".74836mm,.74836mm"/>
                        <v:path arrowok="t"/>
                      </v:shape>
                      <v:rect id="Rectangle 17" o:spid="_x0000_s1028" alt="Bordure blanche" style="position:absolute;left:4343;top:4419;width:21266;height:2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" filled="f" strokecolor="white [3212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1" w:type="dxa"/>
            <w:vMerge w:val="restart"/>
          </w:tcPr>
          <w:p w:rsidR="008D4C89" w:rsidRDefault="008D4C89" w:rsidP="00694213">
            <w:pPr>
              <w:spacing w:after="0"/>
            </w:pPr>
          </w:p>
        </w:tc>
        <w:tc>
          <w:tcPr>
            <w:tcW w:w="4678" w:type="dxa"/>
            <w:vMerge w:val="restart"/>
          </w:tcPr>
          <w:p w:rsidR="00884F75" w:rsidRDefault="00884F75" w:rsidP="00694213">
            <w:pPr>
              <w:spacing w:after="0" w:line="276" w:lineRule="auto"/>
              <w:jc w:val="both"/>
            </w:pPr>
          </w:p>
          <w:p w:rsidR="003C3388" w:rsidRDefault="002B0DFF" w:rsidP="00694213">
            <w:pPr>
              <w:spacing w:after="0" w:line="276" w:lineRule="auto"/>
              <w:contextualSpacing/>
              <w:jc w:val="both"/>
            </w:pPr>
            <w:r>
              <w:t>A</w:t>
            </w:r>
            <w:r w:rsidR="00436E36">
              <w:t xml:space="preserve">ctuellement </w:t>
            </w:r>
            <w:r>
              <w:t>en formation</w:t>
            </w:r>
            <w:r w:rsidR="005207A0">
              <w:t xml:space="preserve"> « développeur </w:t>
            </w:r>
            <w:r w:rsidR="00331BA0">
              <w:t>web et web mobile</w:t>
            </w:r>
            <w:r w:rsidR="005207A0">
              <w:t> »</w:t>
            </w:r>
            <w:r w:rsidR="00436E36">
              <w:t>, et je recherche un</w:t>
            </w:r>
            <w:r w:rsidR="00331BA0">
              <w:t xml:space="preserve"> stage </w:t>
            </w:r>
            <w:r w:rsidR="00436E36">
              <w:t>pour valider ma formation. Je souhaite avoir un maximum d’expérience</w:t>
            </w:r>
            <w:r w:rsidR="00331BA0">
              <w:t xml:space="preserve"> professionnel</w:t>
            </w:r>
            <w:r w:rsidR="00F533CA">
              <w:t>le</w:t>
            </w:r>
            <w:r w:rsidR="00436E36">
              <w:t xml:space="preserve"> dans le domaine du web afin d’apprendre et réaliser mon projet professionnel qui consiste en la création de</w:t>
            </w:r>
            <w:r w:rsidR="00331BA0">
              <w:t xml:space="preserve"> jeux vidéo </w:t>
            </w:r>
            <w:r w:rsidR="00436E36">
              <w:t xml:space="preserve">ou </w:t>
            </w:r>
            <w:r w:rsidR="00331BA0">
              <w:t>d’application mobile.</w:t>
            </w:r>
          </w:p>
          <w:sdt>
            <w:sdtPr>
              <w:rPr>
                <w:b w:val="0"/>
              </w:rPr>
              <w:id w:val="-1359042588"/>
              <w:placeholder>
                <w:docPart w:val="970566EF707C44A588B4EE8F7C986E80"/>
              </w:placeholder>
              <w:temporary/>
              <w:showingPlcHdr/>
              <w15:appearance w15:val="hidden"/>
            </w:sdtPr>
            <w:sdtEndPr/>
            <w:sdtContent>
              <w:p w:rsidR="008D4C89" w:rsidRPr="00B72D6F" w:rsidRDefault="008D4C89" w:rsidP="00694213">
                <w:pPr>
                  <w:pStyle w:val="Titre1"/>
                  <w:spacing w:after="0" w:line="276" w:lineRule="auto"/>
                  <w:rPr>
                    <w:b w:val="0"/>
                  </w:rPr>
                </w:pPr>
                <w:r w:rsidRPr="00B72D6F">
                  <w:rPr>
                    <w:rStyle w:val="Titre1Car"/>
                    <w:b/>
                    <w:lang w:bidi="fr-FR"/>
                  </w:rPr>
                  <w:t>Expérience</w:t>
                </w:r>
              </w:p>
            </w:sdtContent>
          </w:sdt>
          <w:p w:rsidR="008D4C89" w:rsidRPr="00036450" w:rsidRDefault="002B0DFF" w:rsidP="00694213">
            <w:pPr>
              <w:pStyle w:val="Datescls"/>
              <w:spacing w:line="276" w:lineRule="auto"/>
            </w:pPr>
            <w:r>
              <w:t>2018-2019</w:t>
            </w:r>
          </w:p>
          <w:p w:rsidR="00F156C1" w:rsidRPr="008064DE" w:rsidRDefault="00F156C1" w:rsidP="00694213">
            <w:pPr>
              <w:pStyle w:val="Intitulduposte"/>
              <w:spacing w:line="276" w:lineRule="auto"/>
              <w:rPr>
                <w:bCs/>
              </w:rPr>
            </w:pPr>
            <w:r>
              <w:t>Inté</w:t>
            </w:r>
            <w:r w:rsidR="002B0DFF">
              <w:t>rimaire</w:t>
            </w:r>
          </w:p>
          <w:p w:rsidR="002B0DFF" w:rsidRDefault="002B0DFF" w:rsidP="002B0DFF">
            <w:pPr>
              <w:pStyle w:val="Intitulduposte"/>
              <w:spacing w:line="276" w:lineRule="auto"/>
            </w:pPr>
            <w:r>
              <w:t>Chauffeur PL/SPL</w:t>
            </w:r>
          </w:p>
          <w:p w:rsidR="002B0DFF" w:rsidRPr="002B0DFF" w:rsidRDefault="002B0DFF" w:rsidP="002B0DFF">
            <w:pPr>
              <w:pStyle w:val="Intitulduposte"/>
              <w:spacing w:line="276" w:lineRule="auto"/>
              <w:rPr>
                <w:b/>
              </w:rPr>
            </w:pPr>
            <w:r w:rsidRPr="002B0DFF">
              <w:rPr>
                <w:b/>
              </w:rPr>
              <w:t>GAUTHIER</w:t>
            </w:r>
          </w:p>
          <w:p w:rsidR="008D4C89" w:rsidRPr="00036450" w:rsidRDefault="00F156C1" w:rsidP="00694213">
            <w:pPr>
              <w:pStyle w:val="Datescls"/>
              <w:spacing w:line="276" w:lineRule="auto"/>
            </w:pPr>
            <w:r>
              <w:t>2017</w:t>
            </w:r>
            <w:r w:rsidR="008D4C89" w:rsidRPr="00036450">
              <w:rPr>
                <w:lang w:bidi="fr-FR"/>
              </w:rPr>
              <w:t>–</w:t>
            </w:r>
            <w:r>
              <w:t>2018</w:t>
            </w:r>
          </w:p>
          <w:p w:rsidR="008D4C89" w:rsidRPr="008064DE" w:rsidRDefault="00F156C1" w:rsidP="00694213">
            <w:pPr>
              <w:pStyle w:val="Intitulduposte"/>
              <w:spacing w:line="276" w:lineRule="auto"/>
              <w:rPr>
                <w:bCs/>
              </w:rPr>
            </w:pPr>
            <w:r>
              <w:t>Intérimaire</w:t>
            </w:r>
            <w:r w:rsidR="00A51A56">
              <w:t xml:space="preserve"> à plein temps en 3/8</w:t>
            </w:r>
          </w:p>
          <w:p w:rsidR="00F156C1" w:rsidRDefault="00F156C1" w:rsidP="00694213">
            <w:pPr>
              <w:pStyle w:val="Intitulduposte"/>
              <w:spacing w:line="276" w:lineRule="auto"/>
            </w:pPr>
            <w:r>
              <w:t>Operateur-régleur</w:t>
            </w:r>
            <w:r w:rsidRPr="00036450">
              <w:rPr>
                <w:lang w:bidi="fr-FR"/>
              </w:rPr>
              <w:t xml:space="preserve"> </w:t>
            </w:r>
            <w:r w:rsidR="00A51A56">
              <w:rPr>
                <w:lang w:bidi="fr-FR"/>
              </w:rPr>
              <w:t>sur gaufreuse industriel</w:t>
            </w:r>
            <w:r w:rsidR="00F533CA">
              <w:rPr>
                <w:lang w:bidi="fr-FR"/>
              </w:rPr>
              <w:t>le</w:t>
            </w:r>
          </w:p>
          <w:p w:rsidR="00F156C1" w:rsidRPr="002B0DFF" w:rsidRDefault="00F156C1" w:rsidP="00694213">
            <w:pPr>
              <w:pStyle w:val="Nomdelasocit"/>
              <w:spacing w:after="0" w:line="276" w:lineRule="auto"/>
              <w:rPr>
                <w:b/>
              </w:rPr>
            </w:pPr>
            <w:r w:rsidRPr="002B0DFF">
              <w:rPr>
                <w:b/>
              </w:rPr>
              <w:t>UGEPA</w:t>
            </w:r>
            <w:r w:rsidRPr="002B0DFF">
              <w:rPr>
                <w:b/>
                <w:lang w:bidi="fr-FR"/>
              </w:rPr>
              <w:t xml:space="preserve">  </w:t>
            </w:r>
          </w:p>
          <w:p w:rsidR="008D4C89" w:rsidRPr="00036450" w:rsidRDefault="002B0DFF" w:rsidP="00694213">
            <w:pPr>
              <w:pStyle w:val="Datescls"/>
              <w:spacing w:line="276" w:lineRule="auto"/>
            </w:pPr>
            <w:r>
              <w:t>2011-2016</w:t>
            </w:r>
          </w:p>
          <w:p w:rsidR="008D4C89" w:rsidRPr="008064DE" w:rsidRDefault="00F156C1" w:rsidP="00694213">
            <w:pPr>
              <w:pStyle w:val="Intitulduposte"/>
              <w:spacing w:line="276" w:lineRule="auto"/>
              <w:rPr>
                <w:bCs/>
              </w:rPr>
            </w:pPr>
            <w:r>
              <w:t>Intérimaire</w:t>
            </w:r>
            <w:r w:rsidR="002B0DFF">
              <w:t xml:space="preserve"> et CDD</w:t>
            </w:r>
          </w:p>
          <w:p w:rsidR="008D4C89" w:rsidRDefault="002B0DFF" w:rsidP="00694213">
            <w:pPr>
              <w:pStyle w:val="Intitulduposte"/>
              <w:spacing w:line="276" w:lineRule="auto"/>
            </w:pPr>
            <w:r>
              <w:t>Chef d’équipe, peintre sur enrobé</w:t>
            </w:r>
          </w:p>
          <w:p w:rsidR="00F156C1" w:rsidRPr="002B0DFF" w:rsidRDefault="002B0DFF" w:rsidP="00694213">
            <w:pPr>
              <w:pStyle w:val="Intitulduposte"/>
              <w:spacing w:line="276" w:lineRule="auto"/>
              <w:rPr>
                <w:b/>
              </w:rPr>
            </w:pPr>
            <w:r w:rsidRPr="002B0DFF">
              <w:rPr>
                <w:b/>
              </w:rPr>
              <w:t>SIGNATURE</w:t>
            </w:r>
          </w:p>
          <w:sdt>
            <w:sdtPr>
              <w:id w:val="1049110328"/>
              <w:placeholder>
                <w:docPart w:val="1A8A4CFB380041D19973A376CAA6A4A7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694213">
                <w:pPr>
                  <w:pStyle w:val="Titre1"/>
                  <w:spacing w:after="0" w:line="276" w:lineRule="auto"/>
                </w:pPr>
                <w:r w:rsidRPr="008064DE">
                  <w:rPr>
                    <w:lang w:bidi="fr-FR"/>
                  </w:rPr>
                  <w:t>Formation</w:t>
                </w:r>
              </w:p>
            </w:sdtContent>
          </w:sdt>
          <w:p w:rsidR="008D4C89" w:rsidRPr="00036450" w:rsidRDefault="002B0DFF" w:rsidP="00694213">
            <w:pPr>
              <w:pStyle w:val="Datescls"/>
              <w:spacing w:line="276" w:lineRule="auto"/>
            </w:pPr>
            <w:r>
              <w:t>2020</w:t>
            </w:r>
          </w:p>
          <w:p w:rsidR="008D4C89" w:rsidRDefault="002B0DFF" w:rsidP="00694213">
            <w:pPr>
              <w:pStyle w:val="Intitulduposte"/>
              <w:spacing w:line="276" w:lineRule="auto"/>
            </w:pPr>
            <w:r>
              <w:t>Amiens, AFPA</w:t>
            </w:r>
          </w:p>
          <w:p w:rsidR="00C54CEC" w:rsidRDefault="002B0DFF" w:rsidP="00694213">
            <w:pPr>
              <w:pStyle w:val="Nomdelasocit"/>
              <w:spacing w:after="0" w:line="276" w:lineRule="auto"/>
            </w:pPr>
            <w:r>
              <w:t>Développement Web et Web Mobile</w:t>
            </w:r>
          </w:p>
          <w:p w:rsidR="008D4C89" w:rsidRPr="00036450" w:rsidRDefault="002B0DFF" w:rsidP="00694213">
            <w:pPr>
              <w:pStyle w:val="Datescls"/>
              <w:spacing w:line="276" w:lineRule="auto"/>
            </w:pPr>
            <w:r>
              <w:t>2016</w:t>
            </w:r>
          </w:p>
          <w:p w:rsidR="002B0DFF" w:rsidRDefault="002B0DFF" w:rsidP="002B0DFF">
            <w:pPr>
              <w:pStyle w:val="Intitulduposte"/>
              <w:spacing w:line="276" w:lineRule="auto"/>
            </w:pPr>
            <w:r>
              <w:t>Amiens, AFTRAL</w:t>
            </w:r>
          </w:p>
          <w:p w:rsidR="002B0DFF" w:rsidRDefault="00F533CA" w:rsidP="002B0DFF">
            <w:pPr>
              <w:pStyle w:val="Nomdelasocit"/>
              <w:spacing w:after="0" w:line="276" w:lineRule="auto"/>
            </w:pPr>
            <w:r>
              <w:t>Titre Professionnel</w:t>
            </w:r>
            <w:r w:rsidR="002B0DFF">
              <w:t xml:space="preserve"> PL/SPL</w:t>
            </w:r>
          </w:p>
          <w:p w:rsidR="002B0DFF" w:rsidRPr="008064DE" w:rsidRDefault="002B0DFF" w:rsidP="002B0DFF">
            <w:pPr>
              <w:pStyle w:val="Nomdelasocit"/>
              <w:spacing w:after="0" w:line="276" w:lineRule="auto"/>
            </w:pPr>
            <w:r>
              <w:t>Obtention du permis C, CE et BE ainsi que l’ABR niveau 1 et la FIMO</w:t>
            </w:r>
          </w:p>
          <w:sdt>
            <w:sdtPr>
              <w:id w:val="-1042748147"/>
              <w:placeholder>
                <w:docPart w:val="6145048739B14D8CAB8A91D7C25E50B0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694213">
                <w:pPr>
                  <w:pStyle w:val="Titre1"/>
                  <w:spacing w:after="0" w:line="276" w:lineRule="auto"/>
                </w:pPr>
                <w:r w:rsidRPr="00BD7651">
                  <w:rPr>
                    <w:lang w:bidi="fr-FR"/>
                  </w:rPr>
                  <w:t>Activités</w:t>
                </w:r>
              </w:p>
            </w:sdtContent>
          </w:sdt>
          <w:p w:rsidR="002B0DFF" w:rsidRDefault="002B0DFF" w:rsidP="00694213">
            <w:pPr>
              <w:spacing w:after="0" w:line="276" w:lineRule="auto"/>
            </w:pPr>
            <w:r>
              <w:t>J’aime créer et mettre au point des outils numériques, les optimiser etc…</w:t>
            </w:r>
          </w:p>
          <w:p w:rsidR="00884F75" w:rsidRDefault="00382419" w:rsidP="00694213">
            <w:pPr>
              <w:spacing w:after="0" w:line="276" w:lineRule="auto"/>
            </w:pPr>
            <w:r>
              <w:t>Je suis passionné par le jeux vidéo, le dessin, le hockey et lire des livres de science-fiction fantasy.</w:t>
            </w:r>
          </w:p>
          <w:p w:rsidR="00382419" w:rsidRPr="00BD7651" w:rsidRDefault="00694213" w:rsidP="002B0DFF">
            <w:pPr>
              <w:spacing w:after="0" w:line="276" w:lineRule="auto"/>
            </w:pPr>
            <w:r>
              <w:t>Je fais</w:t>
            </w:r>
            <w:r w:rsidR="00382419">
              <w:t xml:space="preserve"> pas mal de sport</w:t>
            </w:r>
            <w:r w:rsidR="002F53A5">
              <w:t xml:space="preserve"> d’équipe</w:t>
            </w:r>
            <w:r w:rsidR="00382419">
              <w:t xml:space="preserve"> pendant mes week-ends avec mes amis</w:t>
            </w:r>
            <w:r w:rsidR="00884F75">
              <w:t> :</w:t>
            </w:r>
            <w:r w:rsidR="00382419">
              <w:t xml:space="preserve"> volley, tennis,</w:t>
            </w:r>
            <w:r w:rsidR="002F53A5">
              <w:t xml:space="preserve"> canoé kayak,</w:t>
            </w:r>
            <w:r w:rsidR="00382419">
              <w:t xml:space="preserve"> rollers etc…</w:t>
            </w:r>
          </w:p>
        </w:tc>
      </w:tr>
      <w:bookmarkEnd w:id="0"/>
      <w:tr w:rsidR="008D4C89" w:rsidTr="00444DE2">
        <w:trPr>
          <w:trHeight w:val="1863"/>
        </w:trPr>
        <w:tc>
          <w:tcPr>
            <w:tcW w:w="4962" w:type="dxa"/>
            <w:gridSpan w:val="2"/>
            <w:tcMar>
              <w:left w:w="288" w:type="dxa"/>
            </w:tcMar>
          </w:tcPr>
          <w:p w:rsidR="008D4C89" w:rsidRDefault="00F156C1" w:rsidP="00694213">
            <w:pPr>
              <w:pStyle w:val="Titre"/>
            </w:pPr>
            <w:r>
              <w:t>Valentin</w:t>
            </w:r>
          </w:p>
          <w:p w:rsidR="008D4C89" w:rsidRDefault="00F156C1" w:rsidP="00694213">
            <w:pPr>
              <w:pStyle w:val="Titre"/>
              <w:rPr>
                <w:noProof/>
              </w:rPr>
            </w:pPr>
            <w:r>
              <w:t>VAIN</w:t>
            </w:r>
          </w:p>
        </w:tc>
        <w:tc>
          <w:tcPr>
            <w:tcW w:w="141" w:type="dxa"/>
            <w:vMerge/>
          </w:tcPr>
          <w:p w:rsidR="008D4C89" w:rsidRDefault="008D4C89" w:rsidP="00694213">
            <w:pPr>
              <w:spacing w:after="0"/>
            </w:pPr>
          </w:p>
        </w:tc>
        <w:tc>
          <w:tcPr>
            <w:tcW w:w="4678" w:type="dxa"/>
            <w:vMerge/>
          </w:tcPr>
          <w:p w:rsidR="008D4C89" w:rsidRDefault="008D4C89" w:rsidP="00694213">
            <w:pPr>
              <w:spacing w:after="0" w:line="276" w:lineRule="auto"/>
            </w:pPr>
          </w:p>
        </w:tc>
      </w:tr>
      <w:tr w:rsidR="008D4C89" w:rsidTr="00444DE2">
        <w:trPr>
          <w:trHeight w:val="792"/>
        </w:trPr>
        <w:tc>
          <w:tcPr>
            <w:tcW w:w="4962" w:type="dxa"/>
            <w:gridSpan w:val="2"/>
            <w:tcMar>
              <w:left w:w="288" w:type="dxa"/>
            </w:tcMar>
          </w:tcPr>
          <w:p w:rsidR="008D4C89" w:rsidRPr="00F156C1" w:rsidRDefault="00F156C1" w:rsidP="00694213">
            <w:pPr>
              <w:pStyle w:val="Titre"/>
              <w:rPr>
                <w:sz w:val="56"/>
                <w:szCs w:val="56"/>
                <w:lang w:val="en-US"/>
              </w:rPr>
            </w:pPr>
            <w:proofErr w:type="spellStart"/>
            <w:r w:rsidRPr="00F156C1">
              <w:rPr>
                <w:sz w:val="56"/>
                <w:szCs w:val="56"/>
              </w:rPr>
              <w:t>D</w:t>
            </w:r>
            <w:r>
              <w:rPr>
                <w:sz w:val="56"/>
                <w:szCs w:val="56"/>
              </w:rPr>
              <w:t>é</w:t>
            </w:r>
            <w:r w:rsidRPr="00F156C1">
              <w:rPr>
                <w:sz w:val="56"/>
                <w:szCs w:val="56"/>
              </w:rPr>
              <w:t>veloppeur</w:t>
            </w:r>
            <w:proofErr w:type="spellEnd"/>
            <w:r>
              <w:rPr>
                <w:sz w:val="56"/>
                <w:szCs w:val="56"/>
              </w:rPr>
              <w:t xml:space="preserve"> web</w:t>
            </w:r>
          </w:p>
        </w:tc>
        <w:tc>
          <w:tcPr>
            <w:tcW w:w="141" w:type="dxa"/>
            <w:vMerge/>
          </w:tcPr>
          <w:p w:rsidR="008D4C89" w:rsidRDefault="008D4C89" w:rsidP="00694213">
            <w:pPr>
              <w:spacing w:after="0"/>
            </w:pPr>
          </w:p>
        </w:tc>
        <w:tc>
          <w:tcPr>
            <w:tcW w:w="4678" w:type="dxa"/>
            <w:vMerge/>
          </w:tcPr>
          <w:p w:rsidR="008D4C89" w:rsidRDefault="008D4C89" w:rsidP="00694213">
            <w:pPr>
              <w:spacing w:after="0" w:line="276" w:lineRule="auto"/>
            </w:pPr>
          </w:p>
        </w:tc>
      </w:tr>
      <w:tr w:rsidR="008D4C89" w:rsidTr="00444DE2">
        <w:trPr>
          <w:trHeight w:val="1152"/>
        </w:trPr>
        <w:tc>
          <w:tcPr>
            <w:tcW w:w="630" w:type="dxa"/>
            <w:vAlign w:val="center"/>
          </w:tcPr>
          <w:p w:rsidR="008D4C89" w:rsidRDefault="008D4C89" w:rsidP="00694213">
            <w:pPr>
              <w:spacing w:after="0"/>
              <w:jc w:val="center"/>
            </w:pPr>
            <w:r w:rsidRPr="00F4731D">
              <w:rPr>
                <w:noProof/>
                <w:lang w:eastAsia="fr-FR"/>
              </w:rPr>
              <w:drawing>
                <wp:inline distT="0" distB="0" distL="0" distR="0" wp14:anchorId="531BC7F3" wp14:editId="6BD2860C">
                  <wp:extent cx="190500" cy="190500"/>
                  <wp:effectExtent l="0" t="0" r="0" b="0"/>
                  <wp:docPr id="29" name="Graphisme 23" descr="Icône de télé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sme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tcMar>
              <w:left w:w="216" w:type="dxa"/>
            </w:tcMar>
            <w:vAlign w:val="center"/>
          </w:tcPr>
          <w:sdt>
            <w:sdtPr>
              <w:id w:val="1111563247"/>
              <w:placeholder>
                <w:docPart w:val="DD9F1B83E40F43D49AC03FEACB126D17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694213">
                <w:pPr>
                  <w:pStyle w:val="Coordonnes0"/>
                </w:pPr>
                <w:r w:rsidRPr="008D4C89">
                  <w:rPr>
                    <w:rStyle w:val="Titre2Car"/>
                    <w:lang w:bidi="fr-FR"/>
                  </w:rPr>
                  <w:t>Téléphone :</w:t>
                </w:r>
              </w:p>
            </w:sdtContent>
          </w:sdt>
          <w:p w:rsidR="008D4C89" w:rsidRDefault="00F156C1" w:rsidP="00694213">
            <w:pPr>
              <w:spacing w:after="0"/>
            </w:pPr>
            <w:r>
              <w:t>06.67.82.78.59</w:t>
            </w:r>
          </w:p>
        </w:tc>
        <w:tc>
          <w:tcPr>
            <w:tcW w:w="141" w:type="dxa"/>
            <w:vMerge/>
          </w:tcPr>
          <w:p w:rsidR="008D4C89" w:rsidRDefault="008D4C89" w:rsidP="00694213">
            <w:pPr>
              <w:spacing w:after="0"/>
            </w:pPr>
          </w:p>
        </w:tc>
        <w:tc>
          <w:tcPr>
            <w:tcW w:w="4678" w:type="dxa"/>
            <w:vMerge/>
          </w:tcPr>
          <w:p w:rsidR="008D4C89" w:rsidRDefault="008D4C89" w:rsidP="00694213">
            <w:pPr>
              <w:spacing w:after="0" w:line="276" w:lineRule="auto"/>
            </w:pPr>
          </w:p>
        </w:tc>
      </w:tr>
      <w:tr w:rsidR="008D4C89" w:rsidTr="00444DE2">
        <w:trPr>
          <w:trHeight w:val="1152"/>
        </w:trPr>
        <w:tc>
          <w:tcPr>
            <w:tcW w:w="630" w:type="dxa"/>
            <w:vAlign w:val="center"/>
          </w:tcPr>
          <w:p w:rsidR="008D4C89" w:rsidRDefault="008D4C89" w:rsidP="00694213">
            <w:pPr>
              <w:spacing w:after="0"/>
              <w:jc w:val="center"/>
            </w:pPr>
            <w:r w:rsidRPr="00F4731D">
              <w:rPr>
                <w:noProof/>
                <w:lang w:eastAsia="fr-FR"/>
              </w:rPr>
              <w:drawing>
                <wp:inline distT="0" distB="0" distL="0" distR="0" wp14:anchorId="066D7339" wp14:editId="2FEA04BC">
                  <wp:extent cx="220980" cy="220980"/>
                  <wp:effectExtent l="0" t="0" r="7620" b="7620"/>
                  <wp:docPr id="31" name="Graphisme 27" descr="Icône du symbole @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sme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tcMar>
              <w:left w:w="216" w:type="dxa"/>
            </w:tcMar>
            <w:vAlign w:val="center"/>
          </w:tcPr>
          <w:sdt>
            <w:sdtPr>
              <w:id w:val="-240260293"/>
              <w:placeholder>
                <w:docPart w:val="1BBFDAC0F6F44D33BE1B548D4518929E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694213">
                <w:pPr>
                  <w:pStyle w:val="Coordonnes0"/>
                </w:pPr>
                <w:r w:rsidRPr="008D4C89">
                  <w:rPr>
                    <w:rStyle w:val="Titre2Car"/>
                    <w:lang w:bidi="fr-FR"/>
                  </w:rPr>
                  <w:t>Adresse email :</w:t>
                </w:r>
              </w:p>
            </w:sdtContent>
          </w:sdt>
          <w:p w:rsidR="008D4C89" w:rsidRPr="00B72D6F" w:rsidRDefault="004B71B6" w:rsidP="00694213">
            <w:pPr>
              <w:spacing w:after="0"/>
              <w:rPr>
                <w:rStyle w:val="Lienhypertexte"/>
              </w:rPr>
            </w:pPr>
            <w:hyperlink r:id="rId17" w:history="1">
              <w:r w:rsidR="00F156C1" w:rsidRPr="00A54BF5">
                <w:rPr>
                  <w:rStyle w:val="Lienhypertexte"/>
                </w:rPr>
                <w:t>valentinvain@gmail.com</w:t>
              </w:r>
            </w:hyperlink>
          </w:p>
        </w:tc>
        <w:tc>
          <w:tcPr>
            <w:tcW w:w="141" w:type="dxa"/>
            <w:vMerge/>
          </w:tcPr>
          <w:p w:rsidR="008D4C89" w:rsidRDefault="008D4C89" w:rsidP="00694213">
            <w:pPr>
              <w:spacing w:after="0"/>
            </w:pPr>
          </w:p>
        </w:tc>
        <w:tc>
          <w:tcPr>
            <w:tcW w:w="4678" w:type="dxa"/>
            <w:vMerge/>
          </w:tcPr>
          <w:p w:rsidR="008D4C89" w:rsidRDefault="008D4C89" w:rsidP="00694213">
            <w:pPr>
              <w:spacing w:after="0" w:line="276" w:lineRule="auto"/>
            </w:pPr>
          </w:p>
        </w:tc>
      </w:tr>
      <w:tr w:rsidR="008D4C89" w:rsidTr="00444DE2">
        <w:trPr>
          <w:trHeight w:val="1314"/>
        </w:trPr>
        <w:tc>
          <w:tcPr>
            <w:tcW w:w="630" w:type="dxa"/>
            <w:vAlign w:val="center"/>
          </w:tcPr>
          <w:p w:rsidR="008D4C89" w:rsidRDefault="008D4C89" w:rsidP="00694213">
            <w:pPr>
              <w:spacing w:after="0"/>
              <w:jc w:val="center"/>
            </w:pPr>
            <w:r w:rsidRPr="00F4731D">
              <w:rPr>
                <w:noProof/>
                <w:lang w:eastAsia="fr-FR"/>
              </w:rPr>
              <w:drawing>
                <wp:inline distT="0" distB="0" distL="0" distR="0" wp14:anchorId="3FC46E86" wp14:editId="6DD0D66E">
                  <wp:extent cx="220980" cy="220980"/>
                  <wp:effectExtent l="0" t="0" r="7620" b="7620"/>
                  <wp:docPr id="40" name="Graphisme 29" descr="Icône de lie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sme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tcMar>
              <w:left w:w="216" w:type="dxa"/>
            </w:tcMar>
            <w:vAlign w:val="center"/>
          </w:tcPr>
          <w:sdt>
            <w:sdtPr>
              <w:id w:val="67859272"/>
              <w:placeholder>
                <w:docPart w:val="34823858C8AB4622A078F04EEF1217FE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694213">
                <w:pPr>
                  <w:pStyle w:val="Coordonnes0"/>
                </w:pPr>
                <w:r w:rsidRPr="008D4C89">
                  <w:rPr>
                    <w:rStyle w:val="Titre2Car"/>
                    <w:lang w:bidi="fr-FR"/>
                  </w:rPr>
                  <w:t>Site web :</w:t>
                </w:r>
              </w:p>
            </w:sdtContent>
          </w:sdt>
          <w:p w:rsidR="008D4C89" w:rsidRDefault="004B71B6" w:rsidP="00694213">
            <w:pPr>
              <w:spacing w:after="0"/>
            </w:pPr>
            <w:hyperlink r:id="rId20" w:history="1">
              <w:r w:rsidR="00F156C1">
                <w:rPr>
                  <w:rStyle w:val="Lienhypertexte"/>
                </w:rPr>
                <w:t>https://dev.amorce.org/vvain/</w:t>
              </w:r>
            </w:hyperlink>
          </w:p>
          <w:p w:rsidR="00C761F5" w:rsidRDefault="004B71B6" w:rsidP="00694213">
            <w:pPr>
              <w:spacing w:after="0"/>
            </w:pPr>
            <w:hyperlink r:id="rId21" w:history="1">
              <w:r w:rsidR="00C761F5">
                <w:rPr>
                  <w:rStyle w:val="Lienhypertexte"/>
                </w:rPr>
                <w:t>https://github.com/Valentin20Pixel</w:t>
              </w:r>
            </w:hyperlink>
          </w:p>
          <w:p w:rsidR="00D169EB" w:rsidRDefault="00D169EB" w:rsidP="00694213">
            <w:pPr>
              <w:spacing w:after="0"/>
            </w:pPr>
          </w:p>
        </w:tc>
        <w:tc>
          <w:tcPr>
            <w:tcW w:w="141" w:type="dxa"/>
            <w:vMerge/>
          </w:tcPr>
          <w:p w:rsidR="008D4C89" w:rsidRDefault="008D4C89" w:rsidP="00694213">
            <w:pPr>
              <w:spacing w:after="0"/>
            </w:pPr>
          </w:p>
        </w:tc>
        <w:tc>
          <w:tcPr>
            <w:tcW w:w="4678" w:type="dxa"/>
            <w:vMerge/>
          </w:tcPr>
          <w:p w:rsidR="008D4C89" w:rsidRDefault="008D4C89" w:rsidP="00694213">
            <w:pPr>
              <w:spacing w:after="0" w:line="276" w:lineRule="auto"/>
            </w:pPr>
          </w:p>
        </w:tc>
      </w:tr>
      <w:tr w:rsidR="008D4C89" w:rsidTr="00444DE2">
        <w:trPr>
          <w:trHeight w:val="1296"/>
        </w:trPr>
        <w:tc>
          <w:tcPr>
            <w:tcW w:w="630" w:type="dxa"/>
            <w:vAlign w:val="center"/>
          </w:tcPr>
          <w:p w:rsidR="008D4C89" w:rsidRDefault="008D4C89" w:rsidP="00694213">
            <w:pPr>
              <w:spacing w:after="0"/>
              <w:jc w:val="center"/>
            </w:pPr>
            <w:r w:rsidRPr="00F4731D">
              <w:rPr>
                <w:noProof/>
                <w:lang w:eastAsia="fr-FR"/>
              </w:rPr>
              <w:drawing>
                <wp:inline distT="0" distB="0" distL="0" distR="0" wp14:anchorId="7FBF2C4C" wp14:editId="64136701">
                  <wp:extent cx="198120" cy="198120"/>
                  <wp:effectExtent l="0" t="0" r="0" b="0"/>
                  <wp:docPr id="41" name="Graphisme 33" descr="Icône d’emplacemen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sme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Merge w:val="restart"/>
            <w:tcMar>
              <w:left w:w="216" w:type="dxa"/>
            </w:tcMar>
          </w:tcPr>
          <w:sdt>
            <w:sdtPr>
              <w:id w:val="1078949321"/>
              <w:placeholder>
                <w:docPart w:val="8F5475ACD59940D392AF02973C0FEF41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694213">
                <w:pPr>
                  <w:pStyle w:val="Coordonnes0"/>
                </w:pPr>
                <w:r w:rsidRPr="008D4C89">
                  <w:rPr>
                    <w:rStyle w:val="Titre2Car"/>
                    <w:lang w:bidi="fr-FR"/>
                  </w:rPr>
                  <w:t>Adresse</w:t>
                </w:r>
              </w:p>
            </w:sdtContent>
          </w:sdt>
          <w:p w:rsidR="008D4C89" w:rsidRDefault="00F156C1" w:rsidP="00694213">
            <w:pPr>
              <w:pStyle w:val="Coordonnes"/>
            </w:pPr>
            <w:r>
              <w:t xml:space="preserve">12 rue Paul </w:t>
            </w:r>
            <w:proofErr w:type="spellStart"/>
            <w:r>
              <w:t>Dulin</w:t>
            </w:r>
            <w:proofErr w:type="spellEnd"/>
          </w:p>
          <w:p w:rsidR="00F156C1" w:rsidRDefault="00F156C1" w:rsidP="00694213">
            <w:pPr>
              <w:pStyle w:val="Coordonnes"/>
            </w:pPr>
            <w:r>
              <w:t>80160</w:t>
            </w:r>
          </w:p>
          <w:p w:rsidR="00F156C1" w:rsidRDefault="00F156C1" w:rsidP="00694213">
            <w:pPr>
              <w:pStyle w:val="Coordonnes"/>
            </w:pPr>
            <w:proofErr w:type="spellStart"/>
            <w:r>
              <w:t>Neuville</w:t>
            </w:r>
            <w:proofErr w:type="spellEnd"/>
            <w:r>
              <w:t>-les-</w:t>
            </w:r>
            <w:proofErr w:type="spellStart"/>
            <w:r>
              <w:t>loeuilly</w:t>
            </w:r>
            <w:proofErr w:type="spellEnd"/>
            <w:r w:rsidR="00A51A56">
              <w:t>, France</w:t>
            </w:r>
          </w:p>
          <w:p w:rsidR="00D169EB" w:rsidRPr="00D169EB" w:rsidRDefault="00D169EB" w:rsidP="00694213">
            <w:pPr>
              <w:pStyle w:val="Coordonnes"/>
              <w:rPr>
                <w:sz w:val="32"/>
                <w:szCs w:val="32"/>
              </w:rPr>
            </w:pPr>
          </w:p>
          <w:p w:rsidR="00F156C1" w:rsidRPr="00F156C1" w:rsidRDefault="00F156C1" w:rsidP="00694213">
            <w:pPr>
              <w:pStyle w:val="Titre2"/>
            </w:pPr>
            <w:r>
              <w:t>Etude</w:t>
            </w:r>
          </w:p>
          <w:p w:rsidR="00F156C1" w:rsidRDefault="00F156C1" w:rsidP="00694213">
            <w:pPr>
              <w:pStyle w:val="Coordonnes0"/>
              <w:rPr>
                <w:rFonts w:eastAsiaTheme="minorHAnsi"/>
                <w:szCs w:val="22"/>
                <w:lang w:eastAsia="en-US"/>
              </w:rPr>
            </w:pPr>
            <w:r>
              <w:rPr>
                <w:rFonts w:eastAsiaTheme="minorHAnsi"/>
                <w:szCs w:val="22"/>
                <w:lang w:eastAsia="en-US"/>
              </w:rPr>
              <w:t>Titulaire du BAC STI GMA</w:t>
            </w:r>
          </w:p>
          <w:p w:rsidR="00F156C1" w:rsidRDefault="00F156C1" w:rsidP="00694213">
            <w:pPr>
              <w:pStyle w:val="Coordonnes0"/>
              <w:rPr>
                <w:rFonts w:eastAsiaTheme="minorHAnsi"/>
                <w:szCs w:val="22"/>
                <w:lang w:eastAsia="en-US"/>
              </w:rPr>
            </w:pPr>
            <w:proofErr w:type="spellStart"/>
            <w:proofErr w:type="gramStart"/>
            <w:r>
              <w:rPr>
                <w:rFonts w:eastAsiaTheme="minorHAnsi"/>
                <w:szCs w:val="22"/>
                <w:lang w:eastAsia="en-US"/>
              </w:rPr>
              <w:t>E.Branly</w:t>
            </w:r>
            <w:proofErr w:type="spellEnd"/>
            <w:proofErr w:type="gramEnd"/>
          </w:p>
          <w:p w:rsidR="00F156C1" w:rsidRDefault="00F156C1" w:rsidP="00694213">
            <w:pPr>
              <w:pStyle w:val="Coordonnes"/>
            </w:pPr>
          </w:p>
        </w:tc>
        <w:tc>
          <w:tcPr>
            <w:tcW w:w="141" w:type="dxa"/>
            <w:vMerge/>
          </w:tcPr>
          <w:p w:rsidR="008D4C89" w:rsidRDefault="008D4C89" w:rsidP="00694213">
            <w:pPr>
              <w:spacing w:after="0"/>
            </w:pPr>
          </w:p>
        </w:tc>
        <w:tc>
          <w:tcPr>
            <w:tcW w:w="4678" w:type="dxa"/>
            <w:vMerge/>
          </w:tcPr>
          <w:p w:rsidR="008D4C89" w:rsidRDefault="008D4C89" w:rsidP="00694213">
            <w:pPr>
              <w:spacing w:after="0" w:line="276" w:lineRule="auto"/>
            </w:pPr>
          </w:p>
        </w:tc>
      </w:tr>
      <w:tr w:rsidR="008D4C89" w:rsidTr="00444DE2">
        <w:trPr>
          <w:trHeight w:val="1394"/>
        </w:trPr>
        <w:tc>
          <w:tcPr>
            <w:tcW w:w="630" w:type="dxa"/>
            <w:vAlign w:val="center"/>
          </w:tcPr>
          <w:p w:rsidR="008D4C89" w:rsidRPr="00F4731D" w:rsidRDefault="00D169EB" w:rsidP="00694213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6784" cy="186784"/>
                  <wp:effectExtent l="0" t="0" r="3810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tude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66" cy="18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vMerge/>
            <w:tcMar>
              <w:left w:w="216" w:type="dxa"/>
            </w:tcMar>
          </w:tcPr>
          <w:p w:rsidR="008D4C89" w:rsidRDefault="008D4C89" w:rsidP="00694213">
            <w:pPr>
              <w:spacing w:after="0"/>
            </w:pPr>
          </w:p>
        </w:tc>
        <w:tc>
          <w:tcPr>
            <w:tcW w:w="141" w:type="dxa"/>
            <w:vMerge/>
          </w:tcPr>
          <w:p w:rsidR="008D4C89" w:rsidRDefault="008D4C89" w:rsidP="00694213">
            <w:pPr>
              <w:spacing w:after="0"/>
            </w:pPr>
          </w:p>
        </w:tc>
        <w:tc>
          <w:tcPr>
            <w:tcW w:w="4678" w:type="dxa"/>
            <w:vMerge/>
          </w:tcPr>
          <w:p w:rsidR="008D4C89" w:rsidRDefault="008D4C89" w:rsidP="00694213">
            <w:pPr>
              <w:spacing w:after="0" w:line="276" w:lineRule="auto"/>
            </w:pPr>
          </w:p>
        </w:tc>
      </w:tr>
      <w:tr w:rsidR="008D4C89" w:rsidTr="00444DE2">
        <w:trPr>
          <w:trHeight w:val="1008"/>
        </w:trPr>
        <w:tc>
          <w:tcPr>
            <w:tcW w:w="630" w:type="dxa"/>
            <w:tcBorders>
              <w:bottom w:val="nil"/>
            </w:tcBorders>
            <w:vAlign w:val="center"/>
          </w:tcPr>
          <w:p w:rsidR="008D4C89" w:rsidRDefault="008D4C89" w:rsidP="00694213">
            <w:pPr>
              <w:spacing w:after="0"/>
              <w:jc w:val="center"/>
            </w:pPr>
            <w:r w:rsidRPr="00F4731D">
              <w:rPr>
                <w:noProof/>
                <w:lang w:eastAsia="fr-FR"/>
              </w:rPr>
              <w:drawing>
                <wp:inline distT="0" distB="0" distL="0" distR="0" wp14:anchorId="576373E5" wp14:editId="1D61EC90">
                  <wp:extent cx="255270" cy="255270"/>
                  <wp:effectExtent l="0" t="0" r="0" b="0"/>
                  <wp:docPr id="121" name="Graphisme 120" descr="Icône de clé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aphisme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2" w:type="dxa"/>
            <w:tcBorders>
              <w:bottom w:val="nil"/>
            </w:tcBorders>
            <w:tcMar>
              <w:left w:w="216" w:type="dxa"/>
            </w:tcMar>
          </w:tcPr>
          <w:sdt>
            <w:sdtPr>
              <w:id w:val="-219292863"/>
              <w:placeholder>
                <w:docPart w:val="69E60C5D5E3740BDB600AB222616CFF3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694213">
                <w:pPr>
                  <w:pStyle w:val="Coordonnes0"/>
                </w:pPr>
                <w:r w:rsidRPr="008D4C89">
                  <w:rPr>
                    <w:rStyle w:val="Titre2Car"/>
                    <w:lang w:bidi="fr-FR"/>
                  </w:rPr>
                  <w:t>Compétences</w:t>
                </w:r>
              </w:p>
            </w:sdtContent>
          </w:sdt>
          <w:p w:rsidR="00F730D3" w:rsidRDefault="00382419" w:rsidP="00694213">
            <w:pPr>
              <w:pStyle w:val="Coordonnes"/>
            </w:pPr>
            <w:r>
              <w:t>P</w:t>
            </w:r>
            <w:r w:rsidR="00F730D3">
              <w:t>HP, SQL, HTML, CSS, JavaScript,</w:t>
            </w:r>
          </w:p>
          <w:p w:rsidR="00F730D3" w:rsidRPr="00F730D3" w:rsidRDefault="00F730D3" w:rsidP="00694213">
            <w:pPr>
              <w:pStyle w:val="Coordonnes"/>
            </w:pPr>
            <w:r>
              <w:t xml:space="preserve">Code Igniter, Bootstrap, </w:t>
            </w:r>
            <w:proofErr w:type="spellStart"/>
            <w:r>
              <w:t>Wordpress</w:t>
            </w:r>
            <w:proofErr w:type="spellEnd"/>
          </w:p>
        </w:tc>
        <w:tc>
          <w:tcPr>
            <w:tcW w:w="141" w:type="dxa"/>
            <w:vMerge/>
            <w:tcBorders>
              <w:bottom w:val="nil"/>
            </w:tcBorders>
          </w:tcPr>
          <w:p w:rsidR="008D4C89" w:rsidRDefault="008D4C89" w:rsidP="00694213">
            <w:pPr>
              <w:spacing w:after="0"/>
            </w:pPr>
          </w:p>
        </w:tc>
        <w:tc>
          <w:tcPr>
            <w:tcW w:w="4678" w:type="dxa"/>
            <w:vMerge/>
            <w:tcBorders>
              <w:bottom w:val="nil"/>
            </w:tcBorders>
          </w:tcPr>
          <w:p w:rsidR="008D4C89" w:rsidRDefault="008D4C89" w:rsidP="00694213">
            <w:pPr>
              <w:spacing w:after="0" w:line="276" w:lineRule="auto"/>
            </w:pPr>
          </w:p>
        </w:tc>
      </w:tr>
    </w:tbl>
    <w:p w:rsidR="00BA3253" w:rsidRPr="008D4C89" w:rsidRDefault="008D4C89" w:rsidP="008D4C89">
      <w:pPr>
        <w:spacing w:after="0"/>
        <w:rPr>
          <w:sz w:val="8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BD1805" wp14:editId="014F4B24">
                <wp:simplePos x="0" y="0"/>
                <mc:AlternateContent>
                  <mc:Choice Requires="wp14">
                    <wp:positionH relativeFrom="page">
                      <wp14:pctPosHOffset>4400</wp14:pctPosHOffset>
                    </wp:positionH>
                  </mc:Choice>
                  <mc:Fallback>
                    <wp:positionH relativeFrom="page">
                      <wp:posOffset>332105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7500</wp14:pctPosVOffset>
                    </wp:positionV>
                  </mc:Choice>
                  <mc:Fallback>
                    <wp:positionV relativeFrom="page">
                      <wp:posOffset>801370</wp:posOffset>
                    </wp:positionV>
                  </mc:Fallback>
                </mc:AlternateContent>
                <wp:extent cx="1188720" cy="1426464"/>
                <wp:effectExtent l="0" t="0" r="0" b="2540"/>
                <wp:wrapNone/>
                <wp:docPr id="23" name="Groupe 23" descr="Graphisme carré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426464"/>
                          <a:chOff x="0" y="0"/>
                          <a:chExt cx="1191886" cy="1425253"/>
                        </a:xfrm>
                      </wpg:grpSpPr>
                      <wps:wsp>
                        <wps:cNvPr id="3" name="Rectangle 19">
                          <a:extLst>
                            <a:ext uri="{FF2B5EF4-FFF2-40B4-BE49-F238E27FC236}">
                              <a16:creationId xmlns:a16="http://schemas.microsoft.com/office/drawing/2014/main" id="{D1036383-51C8-4709-81CD-9508A680A832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83640" cy="11836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20">
                          <a:extLst>
                            <a:ext uri="{FF2B5EF4-FFF2-40B4-BE49-F238E27FC236}">
                              <a16:creationId xmlns:a16="http://schemas.microsoft.com/office/drawing/2014/main" id="{7DE6273E-E018-4703-A37C-DB89B3BD3CC8}"/>
                            </a:ext>
                          </a:extLst>
                        </wps:cNvPr>
                        <wps:cNvSpPr/>
                        <wps:spPr>
                          <a:xfrm>
                            <a:off x="245660" y="1173707"/>
                            <a:ext cx="936625" cy="2482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21">
                          <a:extLst>
                            <a:ext uri="{FF2B5EF4-FFF2-40B4-BE49-F238E27FC236}">
                              <a16:creationId xmlns:a16="http://schemas.microsoft.com/office/drawing/2014/main" id="{6F53E2A3-CDDA-4D7F-9034-8AC367EE04DB}"/>
                            </a:ext>
                          </a:extLst>
                        </wps:cNvPr>
                        <wps:cNvSpPr/>
                        <wps:spPr>
                          <a:xfrm>
                            <a:off x="941696" y="928048"/>
                            <a:ext cx="250190" cy="4972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BE6DE" id="Groupe 23" o:spid="_x0000_s1026" alt="Graphisme carrés" style="position:absolute;margin-left:0;margin-top:0;width:93.6pt;height:112.3pt;z-index:251659264;mso-left-percent:44;mso-top-percent:75;mso-position-horizontal-relative:page;mso-position-vertical-relative:page;mso-left-percent:44;mso-top-percent:75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">
                <v:rect id="Rectangle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1dd9ff [3205]" stroked="f" strokeweight="1pt">
                  <v:fill opacity="49087f"/>
                </v:rect>
                <v:rect id="Rectangle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ff0174 [3204]" stroked="f" strokeweight="1pt">
                  <v:fill opacity="49087f"/>
                </v:rect>
                <v:rect id="Rectangle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c8ff17 [3206]" stroked="f" strokeweight="1pt">
                  <v:fill opacity="49087f"/>
                </v:rect>
                <w10:wrap anchorx="page" anchory="page"/>
              </v:group>
            </w:pict>
          </mc:Fallback>
        </mc:AlternateContent>
      </w:r>
    </w:p>
    <w:sectPr w:rsidR="00BA3253" w:rsidRPr="008D4C89" w:rsidSect="002402E6">
      <w:headerReference w:type="default" r:id="rId27"/>
      <w:pgSz w:w="11906" w:h="16838" w:code="9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1B6" w:rsidRDefault="004B71B6" w:rsidP="00BA3253">
      <w:pPr>
        <w:spacing w:after="0" w:line="240" w:lineRule="auto"/>
      </w:pPr>
      <w:r>
        <w:separator/>
      </w:r>
    </w:p>
  </w:endnote>
  <w:endnote w:type="continuationSeparator" w:id="0">
    <w:p w:rsidR="004B71B6" w:rsidRDefault="004B71B6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1B6" w:rsidRDefault="004B71B6" w:rsidP="00BA3253">
      <w:pPr>
        <w:spacing w:after="0" w:line="240" w:lineRule="auto"/>
      </w:pPr>
      <w:r>
        <w:separator/>
      </w:r>
    </w:p>
  </w:footnote>
  <w:footnote w:type="continuationSeparator" w:id="0">
    <w:p w:rsidR="004B71B6" w:rsidRDefault="004B71B6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253" w:rsidRDefault="008064DE">
    <w:pPr>
      <w:pStyle w:val="En-tte"/>
    </w:pPr>
    <w:r w:rsidRPr="00F4731D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07AEF3" wp14:editId="12CF4B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upe 17" descr="élément décoratif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angle 13">
                        <a:extLst/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>
                        <a:extLst/>
                      </wps:cNvPr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 17">
                        <a:extLst/>
                      </wps:cNvPr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 18">
                        <a:extLst/>
                      </wps:cNvPr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>
                        <a:extLst/>
                      </wps:cNvPr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>
                        <a:extLst/>
                      </wps:cNvPr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>
                        <a:extLst/>
                      </wps:cNvPr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>
                        <a:extLst/>
                      </wps:cNvPr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Connecteur droit 23">
                        <a:extLst/>
                      </wps:cNvPr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Connecteur droit 25">
                        <a:extLst/>
                      </wps:cNvPr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Connecteur droit 14">
                        <a:extLst/>
                      </wps:cNvPr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>
                        <a:extLst/>
                      </wps:cNvPr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>
                        <a:extLst/>
                      </wps:cNvPr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>
                        <a:extLst/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67C1282A" id="Groupe 17" o:spid="_x0000_s1026" alt="élément décoratif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">
              <v:rect id="Rectangle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tangle 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tangle 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Connecteur droit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Connecteur droit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Connecteur droit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tangle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F156C1"/>
    <w:rsid w:val="00102303"/>
    <w:rsid w:val="00176419"/>
    <w:rsid w:val="002044D7"/>
    <w:rsid w:val="002402E6"/>
    <w:rsid w:val="0024595B"/>
    <w:rsid w:val="002B0DFF"/>
    <w:rsid w:val="002C11C9"/>
    <w:rsid w:val="002F0644"/>
    <w:rsid w:val="002F53A5"/>
    <w:rsid w:val="00331BA0"/>
    <w:rsid w:val="00382419"/>
    <w:rsid w:val="003C3388"/>
    <w:rsid w:val="00436E36"/>
    <w:rsid w:val="00444DE2"/>
    <w:rsid w:val="00451BB0"/>
    <w:rsid w:val="0045614D"/>
    <w:rsid w:val="00471CCF"/>
    <w:rsid w:val="004B71B6"/>
    <w:rsid w:val="005207A0"/>
    <w:rsid w:val="00662ADC"/>
    <w:rsid w:val="00694213"/>
    <w:rsid w:val="00696538"/>
    <w:rsid w:val="007F053E"/>
    <w:rsid w:val="008064DE"/>
    <w:rsid w:val="00884F75"/>
    <w:rsid w:val="008D16E5"/>
    <w:rsid w:val="008D4C89"/>
    <w:rsid w:val="008F2E01"/>
    <w:rsid w:val="009A1903"/>
    <w:rsid w:val="00A31C97"/>
    <w:rsid w:val="00A51A56"/>
    <w:rsid w:val="00AB450B"/>
    <w:rsid w:val="00B16442"/>
    <w:rsid w:val="00B56A80"/>
    <w:rsid w:val="00B72D6F"/>
    <w:rsid w:val="00BA3253"/>
    <w:rsid w:val="00BD7651"/>
    <w:rsid w:val="00C54CEC"/>
    <w:rsid w:val="00C761F5"/>
    <w:rsid w:val="00C94263"/>
    <w:rsid w:val="00CA130D"/>
    <w:rsid w:val="00CD1D13"/>
    <w:rsid w:val="00CD5B1D"/>
    <w:rsid w:val="00CE0856"/>
    <w:rsid w:val="00D169EB"/>
    <w:rsid w:val="00DE591D"/>
    <w:rsid w:val="00EF453B"/>
    <w:rsid w:val="00F156C1"/>
    <w:rsid w:val="00F408E6"/>
    <w:rsid w:val="00F533CA"/>
    <w:rsid w:val="00F730D3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C89"/>
  </w:style>
  <w:style w:type="paragraph" w:styleId="Titre1">
    <w:name w:val="heading 1"/>
    <w:basedOn w:val="Normal"/>
    <w:next w:val="Normal"/>
    <w:link w:val="Titre1C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D1D13"/>
  </w:style>
  <w:style w:type="paragraph" w:styleId="Pieddepage">
    <w:name w:val="footer"/>
    <w:basedOn w:val="Normal"/>
    <w:link w:val="Pieddepage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re">
    <w:name w:val="Title"/>
    <w:basedOn w:val="NormalWeb"/>
    <w:next w:val="Normal"/>
    <w:link w:val="TitreCar"/>
    <w:uiPriority w:val="10"/>
    <w:qFormat/>
    <w:rsid w:val="008D16E5"/>
    <w:pPr>
      <w:spacing w:before="4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reCar">
    <w:name w:val="Titre Car"/>
    <w:basedOn w:val="Policepardfaut"/>
    <w:link w:val="Titre"/>
    <w:uiPriority w:val="10"/>
    <w:rsid w:val="008D16E5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Textedelespacerserv">
    <w:name w:val="Placeholder Text"/>
    <w:basedOn w:val="Policepardfaut"/>
    <w:uiPriority w:val="99"/>
    <w:semiHidden/>
    <w:rsid w:val="00176419"/>
    <w:rPr>
      <w:color w:val="808080"/>
    </w:rPr>
  </w:style>
  <w:style w:type="paragraph" w:customStyle="1" w:styleId="Coordonnes">
    <w:name w:val="Coordonnées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ous-titre">
    <w:name w:val="Subtitle"/>
    <w:basedOn w:val="NormalWeb"/>
    <w:next w:val="Normal"/>
    <w:link w:val="Sous-titreC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ous-titreCar">
    <w:name w:val="Sous-titre Car"/>
    <w:basedOn w:val="Policepardfaut"/>
    <w:link w:val="Sous-titre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Grilledutableau">
    <w:name w:val="Table Grid"/>
    <w:basedOn w:val="Tableau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">
    <w:name w:val="Adresse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Informationssurledestinataire">
    <w:name w:val="Informations sur le destinataire"/>
    <w:basedOn w:val="Adresse"/>
    <w:qFormat/>
    <w:rsid w:val="00176419"/>
    <w:pPr>
      <w:ind w:right="0"/>
      <w:jc w:val="right"/>
    </w:pPr>
    <w:rPr>
      <w:color w:val="auto"/>
    </w:rPr>
  </w:style>
  <w:style w:type="character" w:customStyle="1" w:styleId="Textegris">
    <w:name w:val="Texte gris"/>
    <w:basedOn w:val="Policepardfaut"/>
    <w:uiPriority w:val="4"/>
    <w:semiHidden/>
    <w:qFormat/>
    <w:rsid w:val="00176419"/>
    <w:rPr>
      <w:color w:val="808080" w:themeColor="background1" w:themeShade="80"/>
    </w:rPr>
  </w:style>
  <w:style w:type="character" w:customStyle="1" w:styleId="Titre1Car">
    <w:name w:val="Titre 1 Car"/>
    <w:basedOn w:val="Policepardfaut"/>
    <w:link w:val="Titre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Datescls">
    <w:name w:val="Dates clés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Intitulduposte">
    <w:name w:val="Intitulé du poste"/>
    <w:basedOn w:val="Normal"/>
    <w:qFormat/>
    <w:rsid w:val="008064DE"/>
    <w:pPr>
      <w:spacing w:after="0"/>
    </w:pPr>
  </w:style>
  <w:style w:type="paragraph" w:customStyle="1" w:styleId="Nomdelasocit">
    <w:name w:val="Nom de la société"/>
    <w:basedOn w:val="Normal"/>
    <w:qFormat/>
    <w:rsid w:val="008064DE"/>
    <w:pPr>
      <w:spacing w:after="200"/>
    </w:pPr>
  </w:style>
  <w:style w:type="paragraph" w:styleId="Date">
    <w:name w:val="Date"/>
    <w:basedOn w:val="Normal"/>
    <w:next w:val="Normal"/>
    <w:link w:val="DateC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ar">
    <w:name w:val="Date Car"/>
    <w:basedOn w:val="Policepardfaut"/>
    <w:link w:val="Date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ordonnes0">
    <w:name w:val="Coordonnées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Lienhypertexte">
    <w:name w:val="Hyperlink"/>
    <w:basedOn w:val="Policepardfaut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0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1.sv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Valentin20Pixe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valentinvain@gmail.com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hyperlink" Target="https://dev.amorce.org/vvain/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sv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010-70-09\AppData\Roaming\Microsoft\Templates\CV%20pense-b&#234;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0566EF707C44A588B4EE8F7C986E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79E738-0AA6-4104-8F12-618E4A335F56}"/>
      </w:docPartPr>
      <w:docPartBody>
        <w:p w:rsidR="00C67629" w:rsidRDefault="009C0368">
          <w:pPr>
            <w:pStyle w:val="970566EF707C44A588B4EE8F7C986E80"/>
          </w:pPr>
          <w:r w:rsidRPr="00B72D6F">
            <w:rPr>
              <w:rStyle w:val="Titre1Car"/>
              <w:lang w:bidi="fr-FR"/>
            </w:rPr>
            <w:t>Expérience</w:t>
          </w:r>
        </w:p>
      </w:docPartBody>
    </w:docPart>
    <w:docPart>
      <w:docPartPr>
        <w:name w:val="1A8A4CFB380041D19973A376CAA6A4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BC2D2B-92F9-4440-977D-FF151A9F0E6C}"/>
      </w:docPartPr>
      <w:docPartBody>
        <w:p w:rsidR="00C67629" w:rsidRDefault="009C0368">
          <w:pPr>
            <w:pStyle w:val="1A8A4CFB380041D19973A376CAA6A4A7"/>
          </w:pPr>
          <w:r w:rsidRPr="008064DE">
            <w:rPr>
              <w:lang w:bidi="fr-FR"/>
            </w:rPr>
            <w:t>Formation</w:t>
          </w:r>
        </w:p>
      </w:docPartBody>
    </w:docPart>
    <w:docPart>
      <w:docPartPr>
        <w:name w:val="6145048739B14D8CAB8A91D7C25E50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57ED0A-FBDE-4583-908E-1DEF13828D81}"/>
      </w:docPartPr>
      <w:docPartBody>
        <w:p w:rsidR="00C67629" w:rsidRDefault="009C0368">
          <w:pPr>
            <w:pStyle w:val="6145048739B14D8CAB8A91D7C25E50B0"/>
          </w:pPr>
          <w:r w:rsidRPr="00BD7651">
            <w:rPr>
              <w:lang w:bidi="fr-FR"/>
            </w:rPr>
            <w:t>Activités</w:t>
          </w:r>
        </w:p>
      </w:docPartBody>
    </w:docPart>
    <w:docPart>
      <w:docPartPr>
        <w:name w:val="DD9F1B83E40F43D49AC03FEACB126D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72D1B-09FD-401B-AE32-D4E9D5B274F1}"/>
      </w:docPartPr>
      <w:docPartBody>
        <w:p w:rsidR="00C67629" w:rsidRDefault="009C0368">
          <w:pPr>
            <w:pStyle w:val="DD9F1B83E40F43D49AC03FEACB126D17"/>
          </w:pPr>
          <w:r w:rsidRPr="008D4C89">
            <w:rPr>
              <w:rStyle w:val="Titre2Car"/>
              <w:lang w:bidi="fr-FR"/>
            </w:rPr>
            <w:t>Téléphone :</w:t>
          </w:r>
        </w:p>
      </w:docPartBody>
    </w:docPart>
    <w:docPart>
      <w:docPartPr>
        <w:name w:val="1BBFDAC0F6F44D33BE1B548D451892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9AAFB-1465-4241-A740-A8F7BE085CED}"/>
      </w:docPartPr>
      <w:docPartBody>
        <w:p w:rsidR="00C67629" w:rsidRDefault="009C0368">
          <w:pPr>
            <w:pStyle w:val="1BBFDAC0F6F44D33BE1B548D4518929E"/>
          </w:pPr>
          <w:r w:rsidRPr="008D4C89">
            <w:rPr>
              <w:rStyle w:val="Titre2Car"/>
              <w:lang w:bidi="fr-FR"/>
            </w:rPr>
            <w:t>Adresse email :</w:t>
          </w:r>
        </w:p>
      </w:docPartBody>
    </w:docPart>
    <w:docPart>
      <w:docPartPr>
        <w:name w:val="34823858C8AB4622A078F04EEF121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3784E6-DFC0-4259-B985-693C50984F77}"/>
      </w:docPartPr>
      <w:docPartBody>
        <w:p w:rsidR="00C67629" w:rsidRDefault="009C0368">
          <w:pPr>
            <w:pStyle w:val="34823858C8AB4622A078F04EEF1217FE"/>
          </w:pPr>
          <w:r w:rsidRPr="008D4C89">
            <w:rPr>
              <w:rStyle w:val="Titre2Car"/>
              <w:lang w:bidi="fr-FR"/>
            </w:rPr>
            <w:t>Site web :</w:t>
          </w:r>
        </w:p>
      </w:docPartBody>
    </w:docPart>
    <w:docPart>
      <w:docPartPr>
        <w:name w:val="8F5475ACD59940D392AF02973C0FEF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93A29-D7CC-480E-8841-9DC43CDC7FFC}"/>
      </w:docPartPr>
      <w:docPartBody>
        <w:p w:rsidR="00C67629" w:rsidRDefault="009C0368">
          <w:pPr>
            <w:pStyle w:val="8F5475ACD59940D392AF02973C0FEF41"/>
          </w:pPr>
          <w:r w:rsidRPr="008D4C89">
            <w:rPr>
              <w:rStyle w:val="Titre2Car"/>
              <w:lang w:bidi="fr-FR"/>
            </w:rPr>
            <w:t>Adresse</w:t>
          </w:r>
        </w:p>
      </w:docPartBody>
    </w:docPart>
    <w:docPart>
      <w:docPartPr>
        <w:name w:val="69E60C5D5E3740BDB600AB222616CF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85D86B-A816-4A55-84D1-C94D9CC98203}"/>
      </w:docPartPr>
      <w:docPartBody>
        <w:p w:rsidR="00C67629" w:rsidRDefault="009C0368">
          <w:pPr>
            <w:pStyle w:val="69E60C5D5E3740BDB600AB222616CFF3"/>
          </w:pPr>
          <w:r w:rsidRPr="008D4C89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CE"/>
    <w:rsid w:val="00480BCE"/>
    <w:rsid w:val="00641E2A"/>
    <w:rsid w:val="009C0368"/>
    <w:rsid w:val="00C67629"/>
    <w:rsid w:val="00CD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480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6C1AACA876A46639D2B5ED14FD7CB66">
    <w:name w:val="A6C1AACA876A46639D2B5ED14FD7CB66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customStyle="1" w:styleId="970566EF707C44A588B4EE8F7C986E80">
    <w:name w:val="970566EF707C44A588B4EE8F7C986E80"/>
  </w:style>
  <w:style w:type="paragraph" w:customStyle="1" w:styleId="3C896582802240B1BE05CA9C172A1268">
    <w:name w:val="3C896582802240B1BE05CA9C172A1268"/>
  </w:style>
  <w:style w:type="paragraph" w:customStyle="1" w:styleId="6A700BC4F46F41CE88FBBE3F2ED582D2">
    <w:name w:val="6A700BC4F46F41CE88FBBE3F2ED582D2"/>
  </w:style>
  <w:style w:type="paragraph" w:customStyle="1" w:styleId="F4517501A41D492E93914351A4D384FD">
    <w:name w:val="F4517501A41D492E93914351A4D384FD"/>
  </w:style>
  <w:style w:type="paragraph" w:customStyle="1" w:styleId="A440C1CFA7DB44588C238F4932EF554E">
    <w:name w:val="A440C1CFA7DB44588C238F4932EF554E"/>
  </w:style>
  <w:style w:type="paragraph" w:customStyle="1" w:styleId="757F70556E5F4F929AC8B0F8E4AC7AFD">
    <w:name w:val="757F70556E5F4F929AC8B0F8E4AC7AFD"/>
  </w:style>
  <w:style w:type="paragraph" w:customStyle="1" w:styleId="9F0364B6C0954AFEA526C7631CF16A17">
    <w:name w:val="9F0364B6C0954AFEA526C7631CF16A17"/>
  </w:style>
  <w:style w:type="paragraph" w:customStyle="1" w:styleId="A61EADDFF41F43ADAC43B19ECDE2F3C4">
    <w:name w:val="A61EADDFF41F43ADAC43B19ECDE2F3C4"/>
  </w:style>
  <w:style w:type="paragraph" w:customStyle="1" w:styleId="B99022C7B87A451EB7F82D1F8A7E599D">
    <w:name w:val="B99022C7B87A451EB7F82D1F8A7E599D"/>
  </w:style>
  <w:style w:type="paragraph" w:customStyle="1" w:styleId="3B82E8B74FEE4D5EBEF59A1BC4F5AD0D">
    <w:name w:val="3B82E8B74FEE4D5EBEF59A1BC4F5AD0D"/>
  </w:style>
  <w:style w:type="paragraph" w:customStyle="1" w:styleId="BD7E2B7B9D3C4301A420C7361B59F256">
    <w:name w:val="BD7E2B7B9D3C4301A420C7361B59F256"/>
  </w:style>
  <w:style w:type="paragraph" w:customStyle="1" w:styleId="984D65429E754405830DF7E7B6424991">
    <w:name w:val="984D65429E754405830DF7E7B6424991"/>
  </w:style>
  <w:style w:type="paragraph" w:customStyle="1" w:styleId="B95AD046F1CD4181B0CC94181C151005">
    <w:name w:val="B95AD046F1CD4181B0CC94181C151005"/>
  </w:style>
  <w:style w:type="paragraph" w:customStyle="1" w:styleId="A7959329E99748E4B09F86006387BA90">
    <w:name w:val="A7959329E99748E4B09F86006387BA90"/>
  </w:style>
  <w:style w:type="paragraph" w:customStyle="1" w:styleId="C1087A13AF2C458AB30168BA879F4B2C">
    <w:name w:val="C1087A13AF2C458AB30168BA879F4B2C"/>
  </w:style>
  <w:style w:type="paragraph" w:customStyle="1" w:styleId="0E40F910FCDF443781E8020F3F38BF4D">
    <w:name w:val="0E40F910FCDF443781E8020F3F38BF4D"/>
  </w:style>
  <w:style w:type="paragraph" w:customStyle="1" w:styleId="1A8A4CFB380041D19973A376CAA6A4A7">
    <w:name w:val="1A8A4CFB380041D19973A376CAA6A4A7"/>
  </w:style>
  <w:style w:type="paragraph" w:customStyle="1" w:styleId="6B380F62D7E54B848781B179B1F7F323">
    <w:name w:val="6B380F62D7E54B848781B179B1F7F323"/>
  </w:style>
  <w:style w:type="paragraph" w:customStyle="1" w:styleId="8D08C5B4517F4A7EA94494B10A82B5E7">
    <w:name w:val="8D08C5B4517F4A7EA94494B10A82B5E7"/>
  </w:style>
  <w:style w:type="paragraph" w:customStyle="1" w:styleId="B23F566A214F4EB0905FA49530E83C5A">
    <w:name w:val="B23F566A214F4EB0905FA49530E83C5A"/>
  </w:style>
  <w:style w:type="paragraph" w:customStyle="1" w:styleId="DBCBC2D73D534232A74E78D9A3957DC6">
    <w:name w:val="DBCBC2D73D534232A74E78D9A3957DC6"/>
  </w:style>
  <w:style w:type="paragraph" w:customStyle="1" w:styleId="225BBFB95CE146C5A8435F5D8321BB3A">
    <w:name w:val="225BBFB95CE146C5A8435F5D8321BB3A"/>
  </w:style>
  <w:style w:type="paragraph" w:customStyle="1" w:styleId="6145048739B14D8CAB8A91D7C25E50B0">
    <w:name w:val="6145048739B14D8CAB8A91D7C25E50B0"/>
  </w:style>
  <w:style w:type="paragraph" w:customStyle="1" w:styleId="4AF3894873AF4D87B836A24E8AC2F3FC">
    <w:name w:val="4AF3894873AF4D87B836A24E8AC2F3FC"/>
  </w:style>
  <w:style w:type="paragraph" w:customStyle="1" w:styleId="EB49992EE7894654811F95412F30008E">
    <w:name w:val="EB49992EE7894654811F95412F30008E"/>
  </w:style>
  <w:style w:type="paragraph" w:customStyle="1" w:styleId="C0CE0555073A40E49CC548A671B5FF7E">
    <w:name w:val="C0CE0555073A40E49CC548A671B5FF7E"/>
  </w:style>
  <w:style w:type="paragraph" w:styleId="Sous-titre">
    <w:name w:val="Subtitle"/>
    <w:basedOn w:val="NormalWeb"/>
    <w:next w:val="Normal"/>
    <w:link w:val="Sous-titreC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 w:eastAsia="en-US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="Gill Sans MT" w:hAnsi="Gill Sans MT"/>
      <w:color w:val="000000" w:themeColor="text1"/>
      <w:kern w:val="24"/>
      <w:sz w:val="36"/>
      <w:szCs w:val="40"/>
      <w:lang w:val="en-ZA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customStyle="1" w:styleId="5A57FD13645A488DA5BABF98A2BAE96D">
    <w:name w:val="5A57FD13645A488DA5BABF98A2BAE96D"/>
  </w:style>
  <w:style w:type="character" w:customStyle="1" w:styleId="Titre2Car">
    <w:name w:val="Titre 2 Car"/>
    <w:basedOn w:val="Policepardfaut"/>
    <w:link w:val="Titre2"/>
    <w:uiPriority w:val="9"/>
    <w:rsid w:val="00480BCE"/>
    <w:rPr>
      <w:rFonts w:asciiTheme="majorHAnsi" w:eastAsiaTheme="majorEastAsia" w:hAnsiTheme="majorHAnsi" w:cstheme="majorBidi"/>
      <w:b/>
      <w:szCs w:val="26"/>
      <w:lang w:eastAsia="en-US"/>
    </w:rPr>
  </w:style>
  <w:style w:type="paragraph" w:customStyle="1" w:styleId="DD9F1B83E40F43D49AC03FEACB126D17">
    <w:name w:val="DD9F1B83E40F43D49AC03FEACB126D17"/>
  </w:style>
  <w:style w:type="paragraph" w:customStyle="1" w:styleId="650B8E80AE8E43B0995403E80CB3DCC0">
    <w:name w:val="650B8E80AE8E43B0995403E80CB3DCC0"/>
  </w:style>
  <w:style w:type="paragraph" w:customStyle="1" w:styleId="1BBFDAC0F6F44D33BE1B548D4518929E">
    <w:name w:val="1BBFDAC0F6F44D33BE1B548D4518929E"/>
  </w:style>
  <w:style w:type="character" w:styleId="Lienhypertexte">
    <w:name w:val="Hyperlink"/>
    <w:basedOn w:val="Policepardfaut"/>
    <w:uiPriority w:val="99"/>
    <w:unhideWhenUsed/>
    <w:rPr>
      <w:color w:val="833C0B" w:themeColor="accent2" w:themeShade="80"/>
      <w:u w:val="single"/>
    </w:rPr>
  </w:style>
  <w:style w:type="paragraph" w:customStyle="1" w:styleId="6746C3698A5B47338ECFDE07F694FB68">
    <w:name w:val="6746C3698A5B47338ECFDE07F694FB68"/>
  </w:style>
  <w:style w:type="paragraph" w:customStyle="1" w:styleId="34823858C8AB4622A078F04EEF1217FE">
    <w:name w:val="34823858C8AB4622A078F04EEF1217FE"/>
  </w:style>
  <w:style w:type="paragraph" w:customStyle="1" w:styleId="9A6DFF7E20E34B12A1F502AE14FD0F83">
    <w:name w:val="9A6DFF7E20E34B12A1F502AE14FD0F83"/>
  </w:style>
  <w:style w:type="paragraph" w:customStyle="1" w:styleId="8F5475ACD59940D392AF02973C0FEF41">
    <w:name w:val="8F5475ACD59940D392AF02973C0FEF41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oordonnes">
    <w:name w:val="Coordonnées"/>
    <w:basedOn w:val="NormalWeb"/>
    <w:qFormat/>
    <w:pPr>
      <w:spacing w:after="0" w:line="240" w:lineRule="auto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 w:eastAsia="en-US"/>
    </w:rPr>
  </w:style>
  <w:style w:type="paragraph" w:customStyle="1" w:styleId="E2A7A56DE5854A2589C52371E8C3A901">
    <w:name w:val="E2A7A56DE5854A2589C52371E8C3A901"/>
  </w:style>
  <w:style w:type="paragraph" w:customStyle="1" w:styleId="69E60C5D5E3740BDB600AB222616CFF3">
    <w:name w:val="69E60C5D5E3740BDB600AB222616CFF3"/>
  </w:style>
  <w:style w:type="paragraph" w:customStyle="1" w:styleId="E076CB3910054E878E0FB7FD03CF5AD1">
    <w:name w:val="E076CB3910054E878E0FB7FD03CF5AD1"/>
  </w:style>
  <w:style w:type="paragraph" w:customStyle="1" w:styleId="6777F45E16974E9AB48B9DF1877CF2AC">
    <w:name w:val="6777F45E16974E9AB48B9DF1877CF2AC"/>
    <w:rsid w:val="00480BCE"/>
  </w:style>
  <w:style w:type="paragraph" w:customStyle="1" w:styleId="0FE2B59C72FA4CB78FF9A4EFEDBDA15E">
    <w:name w:val="0FE2B59C72FA4CB78FF9A4EFEDBDA15E"/>
    <w:rsid w:val="00480BCE"/>
  </w:style>
  <w:style w:type="paragraph" w:customStyle="1" w:styleId="A18054298AA44E6AAB0AA59E1EE71F43">
    <w:name w:val="A18054298AA44E6AAB0AA59E1EE71F43"/>
    <w:rsid w:val="00480BCE"/>
  </w:style>
  <w:style w:type="paragraph" w:customStyle="1" w:styleId="17A2C3A8CDB24BE785C897396AD30200">
    <w:name w:val="17A2C3A8CDB24BE785C897396AD30200"/>
    <w:rsid w:val="00480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FE9BB7C-F21D-4637-832E-F8B8F81A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pense-bête.dotx</Template>
  <TotalTime>0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2020-06-16T13:24:00Z</dcterms:created>
  <dcterms:modified xsi:type="dcterms:W3CDTF">2020-06-18T07:49:00Z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